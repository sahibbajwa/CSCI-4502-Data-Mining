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42975" w14:textId="6878CD98" w:rsidR="007464E3" w:rsidRDefault="00C078CF" w:rsidP="007464E3">
      <w:pPr>
        <w:pStyle w:val="Titledocument"/>
      </w:pPr>
      <w:r>
        <w:t>Checkpoint</w:t>
      </w:r>
      <w:r w:rsidR="000C26F6">
        <w:t xml:space="preserve"> for the Analysis of Chess Games and Chess Opening</w:t>
      </w:r>
      <w:r w:rsidR="007464E3">
        <w:t>s</w:t>
      </w:r>
    </w:p>
    <w:p w14:paraId="43FEC0BC" w14:textId="32AED667" w:rsidR="007464E3" w:rsidRPr="007464E3" w:rsidRDefault="007464E3" w:rsidP="007464E3">
      <w:pPr>
        <w:pStyle w:val="Authors"/>
        <w:jc w:val="center"/>
        <w:rPr>
          <w:rStyle w:val="FirstName"/>
          <w:sz w:val="20"/>
          <w14:ligatures w14:val="standard"/>
        </w:rPr>
        <w:sectPr w:rsidR="007464E3" w:rsidRPr="007464E3"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Sahib Bajwa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University of Colorado Boulder</w:t>
      </w:r>
      <w:r>
        <w:rPr>
          <w:rStyle w:val="OrgName"/>
          <w:color w:val="auto"/>
          <w:sz w:val="20"/>
          <w14:ligatures w14:val="standard"/>
        </w:rPr>
        <w:t xml:space="preserve"> </w:t>
      </w:r>
      <w:r w:rsidRPr="00586A35">
        <w:rPr>
          <w:rStyle w:val="OrgName"/>
          <w:color w:val="auto"/>
          <w:sz w:val="20"/>
          <w14:ligatures w14:val="standard"/>
        </w:rPr>
        <w:br/>
        <w:t xml:space="preserve"> </w:t>
      </w:r>
      <w:r>
        <w:rPr>
          <w:rStyle w:val="City"/>
          <w:sz w:val="20"/>
          <w14:ligatures w14:val="standard"/>
        </w:rPr>
        <w:t>Boulder</w:t>
      </w:r>
      <w:r w:rsidRPr="00586A35">
        <w:rPr>
          <w:sz w:val="20"/>
          <w14:ligatures w14:val="standard"/>
        </w:rPr>
        <w:t xml:space="preserve"> </w:t>
      </w:r>
      <w:r>
        <w:rPr>
          <w:rStyle w:val="State"/>
          <w:color w:val="auto"/>
          <w:sz w:val="20"/>
          <w14:ligatures w14:val="standard"/>
        </w:rPr>
        <w:t>Colorado</w:t>
      </w:r>
      <w:r w:rsidRPr="00586A35">
        <w:rPr>
          <w:rStyle w:val="PinCode"/>
          <w:color w:val="auto"/>
          <w:sz w:val="20"/>
          <w14:ligatures w14:val="standard"/>
        </w:rPr>
        <w:t xml:space="preserve"> </w:t>
      </w:r>
      <w:r>
        <w:rPr>
          <w:rStyle w:val="Country"/>
          <w:sz w:val="20"/>
          <w14:ligatures w14:val="standard"/>
        </w:rPr>
        <w:t>United States</w:t>
      </w:r>
      <w:r w:rsidRPr="00586A35">
        <w:rPr>
          <w:sz w:val="20"/>
          <w14:ligatures w14:val="standard"/>
        </w:rPr>
        <w:br/>
        <w:t xml:space="preserve"> </w:t>
      </w:r>
      <w:r>
        <w:rPr>
          <w:rStyle w:val="Hyperlink"/>
          <w:color w:val="auto"/>
          <w:u w:val="none"/>
          <w14:ligatures w14:val="standard"/>
        </w:rPr>
        <w:t>sahib.bajwa@colorado.ed</w:t>
      </w:r>
      <w:r w:rsidR="00A54C4D">
        <w:rPr>
          <w:rStyle w:val="Hyperlink"/>
          <w:color w:val="auto"/>
          <w:u w:val="none"/>
          <w14:ligatures w14:val="standard"/>
        </w:rPr>
        <w:t>u</w:t>
      </w:r>
    </w:p>
    <w:p w14:paraId="17602A28" w14:textId="5AE381AB" w:rsidR="00586A35" w:rsidRPr="007464E3" w:rsidRDefault="00586A35" w:rsidP="007464E3">
      <w:pPr>
        <w:pStyle w:val="Authors"/>
        <w:rPr>
          <w:sz w:val="20"/>
          <w14:ligatures w14:val="standard"/>
        </w:rPr>
        <w:sectPr w:rsidR="00586A35" w:rsidRPr="007464E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9F9FD8A" w14:textId="64ED730E" w:rsidR="007464E3" w:rsidRPr="00586A35" w:rsidRDefault="007464E3" w:rsidP="00694749">
      <w:pPr>
        <w:pStyle w:val="AbsHead"/>
        <w:rPr>
          <w14:ligatures w14:val="standard"/>
        </w:rPr>
        <w:sectPr w:rsidR="007464E3"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6807F49" w14:textId="078C193E" w:rsidR="0007392C" w:rsidRPr="00586A35" w:rsidRDefault="000C26F6" w:rsidP="00694749">
      <w:pPr>
        <w:pStyle w:val="AbsHead"/>
        <w:rPr>
          <w14:ligatures w14:val="standard"/>
        </w:rPr>
      </w:pPr>
      <w:r>
        <w:rPr>
          <w14:ligatures w14:val="standard"/>
        </w:rPr>
        <w:t>Introduction</w:t>
      </w:r>
    </w:p>
    <w:p w14:paraId="5F7FDF11" w14:textId="6429B74F" w:rsidR="00974EA1" w:rsidRDefault="00974EA1" w:rsidP="007A502C">
      <w:pPr>
        <w:pStyle w:val="Abstract"/>
      </w:pPr>
      <w:r>
        <w:t xml:space="preserve">Chess is one of the most complicated games from a theoretical standpoint. </w:t>
      </w:r>
      <w:r w:rsidR="00BF362A">
        <w:t>The Shannon Number tells us that the conservative lower bound of the game-tree complexity of chess is 10</w:t>
      </w:r>
      <w:r w:rsidR="00BF362A" w:rsidRPr="00BF362A">
        <w:rPr>
          <w:vertAlign w:val="superscript"/>
        </w:rPr>
        <w:t>120</w:t>
      </w:r>
      <w:r w:rsidR="00BF362A">
        <w:t>.</w:t>
      </w:r>
      <w:r>
        <w:rPr>
          <w:rStyle w:val="FootnoteReference"/>
        </w:rPr>
        <w:footnoteReference w:id="2"/>
      </w:r>
      <w:r w:rsidR="00BF362A">
        <w:t xml:space="preserve"> To give this number some perspective, there are an estimated 10</w:t>
      </w:r>
      <w:r w:rsidR="00BF362A" w:rsidRPr="00BF362A">
        <w:rPr>
          <w:vertAlign w:val="superscript"/>
        </w:rPr>
        <w:t>80</w:t>
      </w:r>
      <w:r w:rsidR="00BF362A">
        <w:t xml:space="preserve"> atoms in the universe</w:t>
      </w:r>
      <w:r>
        <w:rPr>
          <w:rStyle w:val="FootnoteReference"/>
        </w:rPr>
        <w:footnoteReference w:id="3"/>
      </w:r>
      <w:r w:rsidR="00BF362A">
        <w:t>. It is very difficult to determine the best way to play the game, even given the use of AI (Stockfish, AlphaZero, Leela Chess Zero, etc.). Having a strong opening is one of the most important moments of a chess game as it sets the pace and structure for the rest of the game. Given that humans do not have the computational ability of a strong AI, finding out what the best opening is for a player would help them increase their chances of winning a large amount.</w:t>
      </w:r>
    </w:p>
    <w:p w14:paraId="001864A4" w14:textId="77777777" w:rsidR="00411565" w:rsidRDefault="00974EA1" w:rsidP="007A502C">
      <w:pPr>
        <w:pStyle w:val="Abstract"/>
      </w:pPr>
      <w:r>
        <w:t>The Oxford Companion to Chess states that there are 1327 named openings in chess</w:t>
      </w:r>
      <w:r w:rsidR="000B79F0">
        <w:rPr>
          <w:rStyle w:val="FootnoteReference"/>
        </w:rPr>
        <w:footnoteReference w:id="4"/>
      </w:r>
      <w:r>
        <w:t xml:space="preserve">, and each opening can have multiple variants. One example of this is </w:t>
      </w:r>
      <w:r w:rsidR="00D01F8E">
        <w:t>the popular “Sicilian Defense”. Based on a what situation the game is in, the “Sicilian Defense” can be modified into another opening. This includes another popular opening, the “Sicilian Defense: Bowdler Attack”. Considering there are so many openings that exist and should be used in niche situations, helping players know and understand what opening to use would help them succeed in winning games.</w:t>
      </w:r>
    </w:p>
    <w:p w14:paraId="29E7F689" w14:textId="1827265C" w:rsidR="00C57922" w:rsidRDefault="00D01F8E" w:rsidP="007A502C">
      <w:pPr>
        <w:pStyle w:val="Abstract"/>
      </w:pPr>
      <w:r>
        <w:t xml:space="preserve"> I also believe that it would help lower rated players stay interested in the game as it would give them a strong starting point to build off.</w:t>
      </w:r>
      <w:r w:rsidR="00411565">
        <w:t xml:space="preserve"> </w:t>
      </w:r>
      <w:r w:rsidR="001D0915">
        <w:t xml:space="preserve">FM Steve Giddins said in 2008 that, “the average paler only needs to know a limited amount about the openings he plays. Providing he understands the main aims of the opening, a few typical plans and a handful of basic variations, that is enough.” </w:t>
      </w:r>
      <w:r w:rsidR="00411565">
        <w:t>If a newer player learns the openings that are the best suited for them, they will have a much greater chance at becoming better at the game. Like I said before, I also think that once a newer or lower rated player sees the improvements in their play due to playing an opening suited for them, they will most likely choose to continue playing the game due to seeing improvement in their play.</w:t>
      </w:r>
    </w:p>
    <w:p w14:paraId="30F765CC" w14:textId="02D200C5" w:rsidR="00C57922" w:rsidRPr="004B14B1" w:rsidRDefault="00C57922" w:rsidP="007A502C">
      <w:pPr>
        <w:pStyle w:val="Abstract"/>
        <w:rPr>
          <w:color w:val="000000" w:themeColor="text1"/>
        </w:rPr>
      </w:pPr>
      <w:r>
        <w:t>Going along with this, it will not work to simply give a player an opening that is considered strong and tell them to use and learn it. This is because players at different ratings are better or worse at different openings. A complex opening that is highly successful may be a good option for a Grandmaster, but a newer/lower rated player may not understand the depth to the opening</w:t>
      </w:r>
      <w:r w:rsidR="009F5836">
        <w:t xml:space="preserve">. Thus, at </w:t>
      </w:r>
      <w:r w:rsidR="009F5836" w:rsidRPr="004B14B1">
        <w:rPr>
          <w:color w:val="000000" w:themeColor="text1"/>
        </w:rPr>
        <w:t>different ratings and skill levels, players should prefer and learn different openings.</w:t>
      </w:r>
    </w:p>
    <w:p w14:paraId="6E1ED6DF" w14:textId="2DB27B03" w:rsidR="009604E3" w:rsidRPr="00974EA1" w:rsidRDefault="004B14B1" w:rsidP="007A502C">
      <w:pPr>
        <w:pStyle w:val="Abstract"/>
      </w:pPr>
      <w:r w:rsidRPr="004B14B1">
        <w:rPr>
          <w:rFonts w:cs="Linux Libertine"/>
          <w:color w:val="000000" w:themeColor="text1"/>
        </w:rPr>
        <w:t xml:space="preserve">Thus, I would like to </w:t>
      </w:r>
      <w:proofErr w:type="gramStart"/>
      <w:r w:rsidRPr="004B14B1">
        <w:rPr>
          <w:rFonts w:cs="Linux Libertine"/>
          <w:color w:val="000000" w:themeColor="text1"/>
        </w:rPr>
        <w:t>take a look</w:t>
      </w:r>
      <w:proofErr w:type="gramEnd"/>
      <w:r w:rsidRPr="004B14B1">
        <w:rPr>
          <w:rFonts w:cs="Linux Libertine"/>
          <w:color w:val="000000" w:themeColor="text1"/>
        </w:rPr>
        <w:t xml:space="preserve"> at and analyze large chess games data sets in order to determine how and when to use certain openings. Due to the reasons stated in previous paragraphs, I</w:t>
      </w:r>
      <w:r w:rsidR="009F5836" w:rsidRPr="004B14B1">
        <w:rPr>
          <w:rFonts w:cs="Linux Libertine"/>
          <w:color w:val="000000" w:themeColor="text1"/>
        </w:rPr>
        <w:t xml:space="preserve"> believe this project to be important and useful. There are a lot</w:t>
      </w:r>
      <w:r w:rsidR="009F5836" w:rsidRPr="004B14B1">
        <w:rPr>
          <w:color w:val="000000" w:themeColor="text1"/>
        </w:rPr>
        <w:t xml:space="preserve"> of intricacies in chess</w:t>
      </w:r>
      <w:r w:rsidR="009F5836">
        <w:t>, and helping players determine a good opening will allow them to be better prepared for the game as well as make the game overall much easier to win.</w:t>
      </w:r>
    </w:p>
    <w:p w14:paraId="15516099" w14:textId="728EFD9F" w:rsidR="0007392C" w:rsidRPr="00586A35" w:rsidRDefault="000C26F6" w:rsidP="00675128">
      <w:pPr>
        <w:pStyle w:val="CCSHead"/>
        <w:rPr>
          <w:lang w:eastAsia="it-IT"/>
          <w14:ligatures w14:val="standard"/>
        </w:rPr>
      </w:pPr>
      <w:r>
        <w:rPr>
          <w:lang w:eastAsia="it-IT"/>
          <w14:ligatures w14:val="standard"/>
        </w:rPr>
        <w:t>Related Work</w:t>
      </w:r>
    </w:p>
    <w:p w14:paraId="1F24A0EB" w14:textId="61E00B04" w:rsidR="00C70FEC" w:rsidRDefault="003C3338" w:rsidP="00675128">
      <w:pPr>
        <w:pStyle w:val="CCSDescription"/>
        <w:rPr>
          <w:lang w:eastAsia="it-IT"/>
          <w14:ligatures w14:val="standard"/>
        </w:rPr>
      </w:pPr>
      <w:r w:rsidRPr="00586A35">
        <w:rPr>
          <w14:ligatures w14:val="standard"/>
        </w:rPr>
        <w:t>• </w:t>
      </w:r>
      <w:r w:rsidR="00C70FEC">
        <w:rPr>
          <w:lang w:eastAsia="it-IT"/>
          <w14:ligatures w14:val="standard"/>
        </w:rPr>
        <w:t>Chess AI</w:t>
      </w:r>
    </w:p>
    <w:p w14:paraId="6B1370CB" w14:textId="7296B7BE" w:rsidR="00C70FEC" w:rsidRDefault="00C70FEC" w:rsidP="00675128">
      <w:pPr>
        <w:pStyle w:val="CCSDescription"/>
      </w:pPr>
      <w:r>
        <w:rPr>
          <w:lang w:eastAsia="it-IT"/>
          <w14:ligatures w14:val="standard"/>
        </w:rPr>
        <w:t xml:space="preserve">          </w:t>
      </w:r>
      <w:r w:rsidRPr="00586A35">
        <w:rPr>
          <w14:ligatures w14:val="standard"/>
        </w:rPr>
        <w:t>•</w:t>
      </w:r>
      <w:r>
        <w:rPr>
          <w14:ligatures w14:val="standard"/>
        </w:rPr>
        <w:t xml:space="preserve"> </w:t>
      </w:r>
      <w:r>
        <w:t xml:space="preserve">There are Chess AI that are built around specific types of playstyles that prefer specific types of game states. Thus, they start a specific way </w:t>
      </w:r>
      <w:proofErr w:type="gramStart"/>
      <w:r>
        <w:t>in order to</w:t>
      </w:r>
      <w:proofErr w:type="gramEnd"/>
      <w:r>
        <w:t xml:space="preserve"> push the game towards that game state. Some of the most popular include: Stockfish, AlphaZero, Leela Chess Zero, and Komodo. A large list of chess engines and their ratings can be found at:</w:t>
      </w:r>
      <w:r w:rsidRPr="00C70FEC">
        <w:t xml:space="preserve"> </w:t>
      </w:r>
      <w:hyperlink r:id="rId13" w:history="1">
        <w:r w:rsidRPr="0078418F">
          <w:rPr>
            <w:rStyle w:val="Hyperlink"/>
          </w:rPr>
          <w:t>https://ccrl.chessdom.com/ccrl/4040/</w:t>
        </w:r>
      </w:hyperlink>
      <w:r>
        <w:t xml:space="preserve"> </w:t>
      </w:r>
    </w:p>
    <w:p w14:paraId="1B13F0B5" w14:textId="3879D507" w:rsidR="00B12661" w:rsidRDefault="00B12661" w:rsidP="00675128">
      <w:pPr>
        <w:pStyle w:val="CCSDescription"/>
        <w:rPr>
          <w14:ligatures w14:val="standard"/>
        </w:rPr>
      </w:pPr>
      <w:r w:rsidRPr="00586A35">
        <w:rPr>
          <w14:ligatures w14:val="standard"/>
        </w:rPr>
        <w:t>•</w:t>
      </w:r>
      <w:r>
        <w:rPr>
          <w14:ligatures w14:val="standard"/>
        </w:rPr>
        <w:t xml:space="preserve"> Chess Theory</w:t>
      </w:r>
    </w:p>
    <w:p w14:paraId="34EE3134" w14:textId="38F87A06" w:rsidR="00B12661" w:rsidRDefault="00B12661" w:rsidP="00675128">
      <w:pPr>
        <w:pStyle w:val="CCSDescription"/>
      </w:pPr>
      <w:r>
        <w:rPr>
          <w14:ligatures w14:val="standard"/>
        </w:rPr>
        <w:t xml:space="preserve">          </w:t>
      </w:r>
      <w:r w:rsidRPr="00586A35">
        <w:rPr>
          <w14:ligatures w14:val="standard"/>
        </w:rPr>
        <w:t>•</w:t>
      </w:r>
      <w:r>
        <w:rPr>
          <w14:ligatures w14:val="standard"/>
        </w:rPr>
        <w:t xml:space="preserve"> </w:t>
      </w:r>
      <w:r>
        <w:t>There has been a lot of theory crafting about how to play in specific game states. One great example of this is the book FCO: Fundamental Chess Openings by Paul van der Sterren. Due to the volume of books on the subject, it is easy to find resources on specific openings or theory about chess game states.</w:t>
      </w:r>
    </w:p>
    <w:p w14:paraId="2F6E0283" w14:textId="38BAF50B" w:rsidR="00B12661" w:rsidRPr="00C70FEC" w:rsidRDefault="00B12661" w:rsidP="00675128">
      <w:pPr>
        <w:pStyle w:val="CCSDescription"/>
        <w:rPr>
          <w:lang w:eastAsia="it-IT"/>
          <w14:ligatures w14:val="standard"/>
        </w:rPr>
      </w:pPr>
      <w:r>
        <w:t xml:space="preserve">          </w:t>
      </w:r>
      <w:r w:rsidRPr="00586A35">
        <w:rPr>
          <w14:ligatures w14:val="standard"/>
        </w:rPr>
        <w:t>•</w:t>
      </w:r>
      <w:r>
        <w:rPr>
          <w14:ligatures w14:val="standard"/>
        </w:rPr>
        <w:t xml:space="preserve"> </w:t>
      </w:r>
      <w:r>
        <w:t>There is also lots of chess theory that is done on the individual level by high level chess players before specific games. This is usually not seen in/by lower level players. One of the most recent examples of this that comes to mind is when Grandmaster, and considered best player in the world, Magnus Carlson was playing other Grandmaster Hikaru Nakamura at the Magnus Carlson Invitational. GM Hikaru Nakamura was able to theorize and practice an opening to the point where he played the game to an around 99% accuracy compared to what Stockfish AI believed would be the best moves for the game. Chess Theory is very researched and can be the deciding factor to who wins many high-level chess games.</w:t>
      </w:r>
    </w:p>
    <w:p w14:paraId="3442F03F" w14:textId="4F95668F" w:rsidR="0007392C" w:rsidRPr="00586A35" w:rsidRDefault="000C26F6" w:rsidP="00675128">
      <w:pPr>
        <w:pStyle w:val="KeyWordHead"/>
        <w:rPr>
          <w:lang w:eastAsia="it-IT"/>
          <w14:ligatures w14:val="standard"/>
        </w:rPr>
      </w:pPr>
      <w:r>
        <w:rPr>
          <w:lang w:eastAsia="it-IT"/>
          <w14:ligatures w14:val="standard"/>
        </w:rPr>
        <w:lastRenderedPageBreak/>
        <w:t>Proposed Work</w:t>
      </w:r>
    </w:p>
    <w:p w14:paraId="07078179" w14:textId="3DFDEBAA" w:rsidR="0007392C" w:rsidRDefault="00962A23" w:rsidP="00675128">
      <w:pPr>
        <w:pStyle w:val="KeyWords"/>
      </w:pPr>
      <w:r>
        <w:t>I plan to determine the best openings for players to use dependent on multiple factors. Some of these factors include:</w:t>
      </w:r>
    </w:p>
    <w:p w14:paraId="5146B691" w14:textId="1133F18F" w:rsidR="00C67ED3" w:rsidRDefault="00C67ED3" w:rsidP="00675128">
      <w:pPr>
        <w:pStyle w:val="KeyWords"/>
        <w:rPr>
          <w14:ligatures w14:val="standard"/>
        </w:rPr>
      </w:pPr>
      <w:r>
        <w:t xml:space="preserve">          </w:t>
      </w:r>
      <w:r w:rsidRPr="00586A35">
        <w:rPr>
          <w14:ligatures w14:val="standard"/>
        </w:rPr>
        <w:t>•</w:t>
      </w:r>
      <w:r>
        <w:rPr>
          <w14:ligatures w14:val="standard"/>
        </w:rPr>
        <w:t xml:space="preserve"> </w:t>
      </w:r>
      <w:r>
        <w:t>Player(s) Rating</w:t>
      </w:r>
    </w:p>
    <w:p w14:paraId="19E59412" w14:textId="425C68FB" w:rsidR="00C67ED3" w:rsidRDefault="00C67ED3" w:rsidP="00675128">
      <w:pPr>
        <w:pStyle w:val="KeyWords"/>
        <w:rPr>
          <w:lang w:eastAsia="it-IT"/>
          <w14:ligatures w14:val="standard"/>
        </w:rPr>
      </w:pPr>
      <w:r>
        <w:t xml:space="preserve">          </w:t>
      </w:r>
      <w:r w:rsidRPr="00586A35">
        <w:rPr>
          <w14:ligatures w14:val="standard"/>
        </w:rPr>
        <w:t>•</w:t>
      </w:r>
      <w:r>
        <w:rPr>
          <w14:ligatures w14:val="standard"/>
        </w:rPr>
        <w:t xml:space="preserve"> </w:t>
      </w:r>
      <w:r>
        <w:t>Player(s) Starting Color</w:t>
      </w:r>
    </w:p>
    <w:p w14:paraId="7BFA3F85" w14:textId="2AA1390C" w:rsidR="00C67ED3" w:rsidRDefault="00C67ED3" w:rsidP="00675128">
      <w:pPr>
        <w:pStyle w:val="KeyWords"/>
        <w:rPr>
          <w:lang w:eastAsia="it-IT"/>
          <w14:ligatures w14:val="standard"/>
        </w:rPr>
      </w:pPr>
      <w:r>
        <w:t xml:space="preserve">          </w:t>
      </w:r>
      <w:r w:rsidRPr="00586A35">
        <w:rPr>
          <w14:ligatures w14:val="standard"/>
        </w:rPr>
        <w:t>•</w:t>
      </w:r>
      <w:r>
        <w:rPr>
          <w14:ligatures w14:val="standard"/>
        </w:rPr>
        <w:t xml:space="preserve"> </w:t>
      </w:r>
      <w:r>
        <w:t>Opponent Opening Move</w:t>
      </w:r>
    </w:p>
    <w:p w14:paraId="16A3F829" w14:textId="191C7E36" w:rsidR="00C67ED3" w:rsidRDefault="00C67ED3" w:rsidP="00675128">
      <w:pPr>
        <w:pStyle w:val="KeyWords"/>
        <w:rPr>
          <w:lang w:eastAsia="it-IT"/>
          <w14:ligatures w14:val="standard"/>
        </w:rPr>
      </w:pPr>
      <w:r>
        <w:t xml:space="preserve">          </w:t>
      </w:r>
      <w:r w:rsidRPr="00586A35">
        <w:rPr>
          <w14:ligatures w14:val="standard"/>
        </w:rPr>
        <w:t>•</w:t>
      </w:r>
      <w:r>
        <w:rPr>
          <w14:ligatures w14:val="standard"/>
        </w:rPr>
        <w:t xml:space="preserve"> </w:t>
      </w:r>
      <w:r>
        <w:t>Game Type</w:t>
      </w:r>
    </w:p>
    <w:p w14:paraId="56F69DE0" w14:textId="77777777" w:rsidR="00C67ED3" w:rsidRDefault="00C67ED3" w:rsidP="00C67ED3">
      <w:pPr>
        <w:pStyle w:val="KeyWords"/>
      </w:pPr>
      <w:r>
        <w:t xml:space="preserve">          </w:t>
      </w:r>
      <w:r w:rsidRPr="00586A35">
        <w:rPr>
          <w14:ligatures w14:val="standard"/>
        </w:rPr>
        <w:t>•</w:t>
      </w:r>
      <w:r>
        <w:rPr>
          <w14:ligatures w14:val="standard"/>
        </w:rPr>
        <w:t xml:space="preserve"> </w:t>
      </w:r>
      <w:r>
        <w:t xml:space="preserve">Other Factors that may influence the player and </w:t>
      </w:r>
      <w:proofErr w:type="gramStart"/>
      <w:r>
        <w:t>their</w:t>
      </w:r>
      <w:proofErr w:type="gramEnd"/>
      <w:r>
        <w:t xml:space="preserve"> </w:t>
      </w:r>
    </w:p>
    <w:p w14:paraId="59E8EBD1" w14:textId="78F5A03C" w:rsidR="00C67ED3" w:rsidRDefault="00C67ED3" w:rsidP="00C67ED3">
      <w:pPr>
        <w:pStyle w:val="KeyWords"/>
      </w:pPr>
      <w:r>
        <w:t xml:space="preserve">             ability to succeed given an opening.</w:t>
      </w:r>
    </w:p>
    <w:p w14:paraId="7BF750EF" w14:textId="2398ACB7" w:rsidR="00C67ED3" w:rsidRDefault="00AF0DFA" w:rsidP="00675128">
      <w:pPr>
        <w:pStyle w:val="KeyWords"/>
      </w:pPr>
      <w:r>
        <w:t>This will be done mostly by analyzing previously played chess games and then taking in the stated variables. There are many factors going into this analysis, so the output for the best opening will vary greatly.</w:t>
      </w:r>
    </w:p>
    <w:p w14:paraId="3326BF19" w14:textId="4BAD992C" w:rsidR="001D6F39" w:rsidRDefault="001D6F39" w:rsidP="00675128">
      <w:pPr>
        <w:pStyle w:val="KeyWords"/>
      </w:pPr>
      <w:r>
        <w:t>The process for this project will include the following steps:</w:t>
      </w:r>
    </w:p>
    <w:p w14:paraId="73C02B65" w14:textId="018DCBB3" w:rsidR="001D6F39" w:rsidRDefault="001D6F39" w:rsidP="00675128">
      <w:pPr>
        <w:pStyle w:val="KeyWords"/>
        <w:rPr>
          <w14:ligatures w14:val="standard"/>
        </w:rPr>
      </w:pPr>
      <w:r>
        <w:t xml:space="preserve">          </w:t>
      </w:r>
      <w:r w:rsidRPr="00586A35">
        <w:rPr>
          <w14:ligatures w14:val="standard"/>
        </w:rPr>
        <w:t>•</w:t>
      </w:r>
      <w:r>
        <w:rPr>
          <w14:ligatures w14:val="standard"/>
        </w:rPr>
        <w:t xml:space="preserve"> Merging necessary datasets.</w:t>
      </w:r>
    </w:p>
    <w:p w14:paraId="094AA137" w14:textId="04A083F5" w:rsidR="001D6F39" w:rsidRDefault="001D6F39" w:rsidP="00675128">
      <w:pPr>
        <w:pStyle w:val="KeyWords"/>
        <w:rPr>
          <w14:ligatures w14:val="standard"/>
        </w:rPr>
      </w:pPr>
      <w:r>
        <w:t xml:space="preserve">          </w:t>
      </w:r>
      <w:r w:rsidRPr="00586A35">
        <w:rPr>
          <w14:ligatures w14:val="standard"/>
        </w:rPr>
        <w:t>•</w:t>
      </w:r>
      <w:r>
        <w:rPr>
          <w14:ligatures w14:val="standard"/>
        </w:rPr>
        <w:t xml:space="preserve"> Cleaning and removing non-useful data due to the sheer</w:t>
      </w:r>
    </w:p>
    <w:p w14:paraId="1CF308AD" w14:textId="448D840B" w:rsidR="001D6F39" w:rsidRDefault="001D6F39" w:rsidP="00675128">
      <w:pPr>
        <w:pStyle w:val="KeyWords"/>
        <w:rPr>
          <w14:ligatures w14:val="standard"/>
        </w:rPr>
      </w:pPr>
      <w:r>
        <w:rPr>
          <w14:ligatures w14:val="standard"/>
        </w:rPr>
        <w:t xml:space="preserve">            size and complexity of the datasets.</w:t>
      </w:r>
    </w:p>
    <w:p w14:paraId="040F7A48" w14:textId="7A541D42" w:rsidR="0014781E" w:rsidRDefault="0014781E" w:rsidP="00675128">
      <w:pPr>
        <w:pStyle w:val="KeyWords"/>
        <w:rPr>
          <w14:ligatures w14:val="standard"/>
        </w:rPr>
      </w:pPr>
      <w:r>
        <w:t xml:space="preserve">          </w:t>
      </w:r>
      <w:r w:rsidRPr="00586A35">
        <w:rPr>
          <w14:ligatures w14:val="standard"/>
        </w:rPr>
        <w:t>•</w:t>
      </w:r>
      <w:r>
        <w:rPr>
          <w14:ligatures w14:val="standard"/>
        </w:rPr>
        <w:t xml:space="preserve"> Analyzing the data and creating subgroups of information</w:t>
      </w:r>
    </w:p>
    <w:p w14:paraId="07F36CCF" w14:textId="3C6C11DA" w:rsidR="0014781E" w:rsidRDefault="0014781E" w:rsidP="00675128">
      <w:pPr>
        <w:pStyle w:val="KeyWords"/>
        <w:rPr>
          <w14:ligatures w14:val="standard"/>
        </w:rPr>
      </w:pPr>
      <w:r>
        <w:rPr>
          <w14:ligatures w14:val="standard"/>
        </w:rPr>
        <w:t xml:space="preserve">            and creating subgroups of openings based on rating.</w:t>
      </w:r>
    </w:p>
    <w:p w14:paraId="18F5BCE7" w14:textId="5D4D55B3" w:rsidR="0014781E" w:rsidRDefault="0014781E" w:rsidP="00675128">
      <w:pPr>
        <w:pStyle w:val="KeyWords"/>
        <w:rPr>
          <w14:ligatures w14:val="standard"/>
        </w:rPr>
      </w:pPr>
      <w:r>
        <w:t xml:space="preserve">          </w:t>
      </w:r>
      <w:r w:rsidRPr="00586A35">
        <w:rPr>
          <w14:ligatures w14:val="standard"/>
        </w:rPr>
        <w:t>•</w:t>
      </w:r>
      <w:r>
        <w:rPr>
          <w14:ligatures w14:val="standard"/>
        </w:rPr>
        <w:t xml:space="preserve"> Creating a concrete way to recommend an opening to a</w:t>
      </w:r>
    </w:p>
    <w:p w14:paraId="7ADD9D73" w14:textId="1C8A69A1" w:rsidR="0014781E" w:rsidRDefault="0014781E" w:rsidP="00675128">
      <w:pPr>
        <w:pStyle w:val="KeyWords"/>
        <w:rPr>
          <w14:ligatures w14:val="standard"/>
        </w:rPr>
      </w:pPr>
      <w:r>
        <w:rPr>
          <w14:ligatures w14:val="standard"/>
        </w:rPr>
        <w:t xml:space="preserve">             player based on the above factors.</w:t>
      </w:r>
    </w:p>
    <w:p w14:paraId="050305B5" w14:textId="0ED790A6" w:rsidR="0014781E" w:rsidRDefault="0014781E" w:rsidP="00675128">
      <w:pPr>
        <w:pStyle w:val="KeyWords"/>
        <w:rPr>
          <w14:ligatures w14:val="standard"/>
        </w:rPr>
      </w:pPr>
      <w:r>
        <w:t xml:space="preserve">          </w:t>
      </w:r>
      <w:r w:rsidRPr="00586A35">
        <w:rPr>
          <w14:ligatures w14:val="standard"/>
        </w:rPr>
        <w:t>•</w:t>
      </w:r>
      <w:r>
        <w:rPr>
          <w14:ligatures w14:val="standard"/>
        </w:rPr>
        <w:t xml:space="preserve"> Setting games with real players and/or computer AIs using</w:t>
      </w:r>
    </w:p>
    <w:p w14:paraId="0634CD93" w14:textId="739FF2A5" w:rsidR="0014781E" w:rsidRDefault="0014781E" w:rsidP="00675128">
      <w:pPr>
        <w:pStyle w:val="KeyWords"/>
        <w:rPr>
          <w14:ligatures w14:val="standard"/>
        </w:rPr>
      </w:pPr>
      <w:r>
        <w:rPr>
          <w14:ligatures w14:val="standard"/>
        </w:rPr>
        <w:t xml:space="preserve">             the determined opening.</w:t>
      </w:r>
    </w:p>
    <w:p w14:paraId="1F6BDCE2" w14:textId="69C05FC0" w:rsidR="000C26F6" w:rsidRPr="00586A35" w:rsidRDefault="000C26F6" w:rsidP="000C26F6">
      <w:pPr>
        <w:pStyle w:val="KeyWordHead"/>
        <w:rPr>
          <w:lang w:eastAsia="it-IT"/>
          <w14:ligatures w14:val="standard"/>
        </w:rPr>
      </w:pPr>
      <w:r>
        <w:rPr>
          <w:lang w:eastAsia="it-IT"/>
          <w14:ligatures w14:val="standard"/>
        </w:rPr>
        <w:t>Evaluation</w:t>
      </w:r>
    </w:p>
    <w:p w14:paraId="08059A81" w14:textId="31AF2C4E" w:rsidR="000C26F6" w:rsidRDefault="00D46098" w:rsidP="000C26F6">
      <w:pPr>
        <w:pStyle w:val="KeyWords"/>
        <w:rPr>
          <w:lang w:eastAsia="it-IT"/>
          <w14:ligatures w14:val="standard"/>
        </w:rPr>
      </w:pPr>
      <w:r>
        <w:t>There will be a few ways to measure success in the opening evaluation. This will include:</w:t>
      </w:r>
    </w:p>
    <w:p w14:paraId="28436D60" w14:textId="5129E3F0" w:rsidR="00D46098" w:rsidRDefault="00D46098" w:rsidP="000C26F6">
      <w:pPr>
        <w:pStyle w:val="KeyWords"/>
        <w:rPr>
          <w14:ligatures w14:val="standard"/>
        </w:rPr>
      </w:pPr>
      <w:r>
        <w:t xml:space="preserve">          </w:t>
      </w:r>
      <w:r w:rsidRPr="00586A35">
        <w:rPr>
          <w14:ligatures w14:val="standard"/>
        </w:rPr>
        <w:t>•</w:t>
      </w:r>
      <w:r>
        <w:rPr>
          <w14:ligatures w14:val="standard"/>
        </w:rPr>
        <w:t xml:space="preserve"> A human’s winning percentage when given an opening</w:t>
      </w:r>
    </w:p>
    <w:p w14:paraId="4F1A3F2F" w14:textId="68CEB853" w:rsidR="00D46098" w:rsidRDefault="00D46098" w:rsidP="000C26F6">
      <w:pPr>
        <w:pStyle w:val="KeyWords"/>
        <w:rPr>
          <w14:ligatures w14:val="standard"/>
        </w:rPr>
      </w:pPr>
      <w:r>
        <w:rPr>
          <w14:ligatures w14:val="standard"/>
        </w:rPr>
        <w:t xml:space="preserve">             </w:t>
      </w:r>
      <w:r w:rsidR="00C078CF">
        <w:rPr>
          <w:strike/>
          <w14:ligatures w14:val="standard"/>
        </w:rPr>
        <w:t>v</w:t>
      </w:r>
      <w:r w:rsidRPr="00C078CF">
        <w:rPr>
          <w:strike/>
          <w14:ligatures w14:val="standard"/>
        </w:rPr>
        <w:t>ersus</w:t>
      </w:r>
      <w:r w:rsidR="00C078CF">
        <w:rPr>
          <w14:ligatures w14:val="standard"/>
        </w:rPr>
        <w:t xml:space="preserve"> </w:t>
      </w:r>
      <w:r w:rsidR="00C078CF" w:rsidRPr="00C078CF">
        <w:rPr>
          <w:b/>
          <w:bCs/>
          <w14:ligatures w14:val="standard"/>
        </w:rPr>
        <w:t>based on</w:t>
      </w:r>
      <w:r>
        <w:rPr>
          <w14:ligatures w14:val="standard"/>
        </w:rPr>
        <w:t xml:space="preserve"> their previous winning percentages.</w:t>
      </w:r>
    </w:p>
    <w:p w14:paraId="01158BF7" w14:textId="55BDF578" w:rsidR="00D46098" w:rsidRDefault="00D46098" w:rsidP="000C26F6">
      <w:pPr>
        <w:pStyle w:val="KeyWords"/>
        <w:rPr>
          <w14:ligatures w14:val="standard"/>
        </w:rPr>
      </w:pPr>
      <w:r>
        <w:t xml:space="preserve">          </w:t>
      </w:r>
      <w:r w:rsidRPr="00586A35">
        <w:rPr>
          <w14:ligatures w14:val="standard"/>
        </w:rPr>
        <w:t>•</w:t>
      </w:r>
      <w:r>
        <w:rPr>
          <w14:ligatures w14:val="standard"/>
        </w:rPr>
        <w:t xml:space="preserve"> The evolving game state variation when given an opening.</w:t>
      </w:r>
    </w:p>
    <w:p w14:paraId="33CDE548" w14:textId="7F8CCC83" w:rsidR="00D46098" w:rsidRDefault="00D46098" w:rsidP="000C26F6">
      <w:pPr>
        <w:pStyle w:val="KeyWords"/>
        <w:rPr>
          <w14:ligatures w14:val="standard"/>
        </w:rPr>
      </w:pPr>
      <w:r>
        <w:t xml:space="preserve">                    </w:t>
      </w:r>
      <w:r w:rsidRPr="00586A35">
        <w:rPr>
          <w14:ligatures w14:val="standard"/>
        </w:rPr>
        <w:t>•</w:t>
      </w:r>
      <w:r>
        <w:rPr>
          <w14:ligatures w14:val="standard"/>
        </w:rPr>
        <w:t xml:space="preserve"> The ease of transitioning to said game state.</w:t>
      </w:r>
    </w:p>
    <w:p w14:paraId="698FE508" w14:textId="4223F0AF" w:rsidR="00D46098" w:rsidRPr="009129F6" w:rsidRDefault="00D46098" w:rsidP="000C26F6">
      <w:pPr>
        <w:pStyle w:val="KeyWords"/>
        <w:rPr>
          <w:strike/>
          <w14:ligatures w14:val="standard"/>
        </w:rPr>
      </w:pPr>
      <w:r>
        <w:t xml:space="preserve">          </w:t>
      </w:r>
      <w:r w:rsidRPr="00586A35">
        <w:rPr>
          <w14:ligatures w14:val="standard"/>
        </w:rPr>
        <w:t>•</w:t>
      </w:r>
      <w:r>
        <w:rPr>
          <w14:ligatures w14:val="standard"/>
        </w:rPr>
        <w:t xml:space="preserve"> </w:t>
      </w:r>
      <w:r w:rsidRPr="009129F6">
        <w:rPr>
          <w:strike/>
          <w14:ligatures w14:val="standard"/>
        </w:rPr>
        <w:t>Overall player thoughts when given an opening they</w:t>
      </w:r>
    </w:p>
    <w:p w14:paraId="77D54A02" w14:textId="5ECE81F0" w:rsidR="00D46098" w:rsidRDefault="00D46098" w:rsidP="000C26F6">
      <w:pPr>
        <w:pStyle w:val="KeyWords"/>
        <w:rPr>
          <w14:ligatures w14:val="standard"/>
        </w:rPr>
      </w:pPr>
      <w:r w:rsidRPr="009129F6">
        <w:rPr>
          <w:strike/>
          <w14:ligatures w14:val="standard"/>
        </w:rPr>
        <w:t xml:space="preserve">             should practice and/or implement</w:t>
      </w:r>
      <w:r>
        <w:rPr>
          <w14:ligatures w14:val="standard"/>
        </w:rPr>
        <w:t>.</w:t>
      </w:r>
    </w:p>
    <w:p w14:paraId="5E53117C" w14:textId="77777777" w:rsidR="009D6858" w:rsidRDefault="00D46098" w:rsidP="000C26F6">
      <w:pPr>
        <w:pStyle w:val="KeyWords"/>
        <w:rPr>
          <w14:ligatures w14:val="standard"/>
        </w:rPr>
      </w:pPr>
      <w:r>
        <w:t xml:space="preserve">          </w:t>
      </w:r>
      <w:r w:rsidRPr="00586A35">
        <w:rPr>
          <w14:ligatures w14:val="standard"/>
        </w:rPr>
        <w:t>•</w:t>
      </w:r>
      <w:r>
        <w:rPr>
          <w14:ligatures w14:val="standard"/>
        </w:rPr>
        <w:t xml:space="preserve"> AI </w:t>
      </w:r>
      <w:r w:rsidR="009D6858">
        <w:rPr>
          <w14:ligatures w14:val="standard"/>
        </w:rPr>
        <w:t>winning</w:t>
      </w:r>
      <w:r>
        <w:rPr>
          <w14:ligatures w14:val="standard"/>
        </w:rPr>
        <w:t xml:space="preserve"> percentages given different ratings and</w:t>
      </w:r>
    </w:p>
    <w:p w14:paraId="1C7068A9" w14:textId="4F816B85" w:rsidR="000C26F6" w:rsidRDefault="009D6858" w:rsidP="00675128">
      <w:pPr>
        <w:pStyle w:val="KeyWords"/>
        <w:rPr>
          <w14:ligatures w14:val="standard"/>
        </w:rPr>
      </w:pPr>
      <w:r>
        <w:rPr>
          <w14:ligatures w14:val="standard"/>
        </w:rPr>
        <w:t xml:space="preserve">             </w:t>
      </w:r>
      <w:r w:rsidR="00D46098">
        <w:rPr>
          <w14:ligatures w14:val="standard"/>
        </w:rPr>
        <w:t>specific openings and ratings.</w:t>
      </w:r>
    </w:p>
    <w:p w14:paraId="6CDA7ABA" w14:textId="7FCB6B13" w:rsidR="00D46098" w:rsidRDefault="00D46098" w:rsidP="00675128">
      <w:pPr>
        <w:pStyle w:val="KeyWords"/>
        <w:rPr>
          <w:strike/>
          <w14:ligatures w14:val="standard"/>
        </w:rPr>
      </w:pPr>
      <w:r w:rsidRPr="009129F6">
        <w:rPr>
          <w:strike/>
          <w14:ligatures w14:val="standard"/>
        </w:rPr>
        <w:t xml:space="preserve">This will require a few human participants. Due to human error, I will also be using AIs that are consistent in their play </w:t>
      </w:r>
      <w:proofErr w:type="gramStart"/>
      <w:r w:rsidRPr="009129F6">
        <w:rPr>
          <w:strike/>
          <w14:ligatures w14:val="standard"/>
        </w:rPr>
        <w:t>in order to</w:t>
      </w:r>
      <w:proofErr w:type="gramEnd"/>
      <w:r w:rsidRPr="009129F6">
        <w:rPr>
          <w:strike/>
          <w14:ligatures w14:val="standard"/>
        </w:rPr>
        <w:t xml:space="preserve"> see the effectiveness of the openings at a specified rating/skill level.</w:t>
      </w:r>
    </w:p>
    <w:p w14:paraId="39D7C0DF" w14:textId="419B0961" w:rsidR="009129F6" w:rsidRPr="009129F6" w:rsidRDefault="009129F6" w:rsidP="00675128">
      <w:pPr>
        <w:pStyle w:val="KeyWords"/>
        <w:rPr>
          <w14:ligatures w14:val="standard"/>
        </w:rPr>
      </w:pPr>
      <w:r>
        <w:rPr>
          <w14:ligatures w14:val="standard"/>
        </w:rPr>
        <w:t>Human participants have become difficult to find due to Covid-19, thus, all evaluation will take place under AI and manipulating situations to make them as close to human trial.</w:t>
      </w:r>
    </w:p>
    <w:p w14:paraId="21ED3B57" w14:textId="20A06F38" w:rsidR="005C1AE1" w:rsidRPr="00586A35" w:rsidRDefault="00D033F8" w:rsidP="005C1AE1">
      <w:pPr>
        <w:pStyle w:val="KeyWordHead"/>
        <w:rPr>
          <w:lang w:eastAsia="it-IT"/>
          <w14:ligatures w14:val="standard"/>
        </w:rPr>
      </w:pPr>
      <w:r>
        <w:rPr>
          <w:lang w:eastAsia="it-IT"/>
          <w14:ligatures w14:val="standard"/>
        </w:rPr>
        <w:t>Milestones</w:t>
      </w:r>
    </w:p>
    <w:p w14:paraId="358D1122" w14:textId="22E7F046" w:rsidR="005C1AE1" w:rsidRDefault="005C1AE1" w:rsidP="00675128">
      <w:pPr>
        <w:pStyle w:val="KeyWords"/>
      </w:pPr>
      <w:r>
        <w:t>The milestones will correspond to the Proposed work quite similarly. The currently laid out milestones are:</w:t>
      </w:r>
    </w:p>
    <w:p w14:paraId="36F9730A" w14:textId="5B11201D" w:rsidR="00062C4C" w:rsidRDefault="00062C4C" w:rsidP="00675128">
      <w:pPr>
        <w:pStyle w:val="KeyWords"/>
      </w:pPr>
      <w:r>
        <w:t xml:space="preserve">          </w:t>
      </w:r>
      <w:r w:rsidRPr="00586A35">
        <w:rPr>
          <w14:ligatures w14:val="standard"/>
        </w:rPr>
        <w:t>•</w:t>
      </w:r>
      <w:r>
        <w:rPr>
          <w14:ligatures w14:val="standard"/>
        </w:rPr>
        <w:t xml:space="preserve"> Determining what datasets should be merged.</w:t>
      </w:r>
      <w:r w:rsidR="004642F9">
        <w:rPr>
          <w14:ligatures w14:val="standard"/>
        </w:rPr>
        <w:t xml:space="preserve"> - DONE</w:t>
      </w:r>
    </w:p>
    <w:p w14:paraId="1007C044" w14:textId="7CA2BDA1" w:rsidR="00062C4C" w:rsidRDefault="005C1AE1" w:rsidP="00062C4C">
      <w:pPr>
        <w:pStyle w:val="KeyWords"/>
        <w:rPr>
          <w14:ligatures w14:val="standard"/>
        </w:rPr>
      </w:pPr>
      <w:r>
        <w:t xml:space="preserve">         </w:t>
      </w:r>
      <w:r w:rsidR="00062C4C">
        <w:t xml:space="preserve">          </w:t>
      </w:r>
      <w:r>
        <w:t xml:space="preserve"> </w:t>
      </w:r>
      <w:r w:rsidRPr="00586A35">
        <w:rPr>
          <w14:ligatures w14:val="standard"/>
        </w:rPr>
        <w:t>•</w:t>
      </w:r>
      <w:r>
        <w:rPr>
          <w14:ligatures w14:val="standard"/>
        </w:rPr>
        <w:t xml:space="preserve"> </w:t>
      </w:r>
      <w:r w:rsidR="00062C4C">
        <w:rPr>
          <w14:ligatures w14:val="standard"/>
        </w:rPr>
        <w:t>Merging necessary datasets.</w:t>
      </w:r>
      <w:r w:rsidR="004642F9">
        <w:rPr>
          <w14:ligatures w14:val="standard"/>
        </w:rPr>
        <w:t xml:space="preserve"> - DONE</w:t>
      </w:r>
    </w:p>
    <w:p w14:paraId="14679EC9"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Cleaning and removing non-useful data due to the sheer</w:t>
      </w:r>
    </w:p>
    <w:p w14:paraId="664353B1" w14:textId="7B3F092A" w:rsidR="00062C4C" w:rsidRDefault="00062C4C" w:rsidP="00062C4C">
      <w:pPr>
        <w:pStyle w:val="KeyWords"/>
        <w:rPr>
          <w14:ligatures w14:val="standard"/>
        </w:rPr>
      </w:pPr>
      <w:r>
        <w:rPr>
          <w14:ligatures w14:val="standard"/>
        </w:rPr>
        <w:t xml:space="preserve">            size and complexity of the datasets.</w:t>
      </w:r>
      <w:r w:rsidR="004642F9">
        <w:rPr>
          <w14:ligatures w14:val="standard"/>
        </w:rPr>
        <w:t xml:space="preserve"> – SEMI-DONE</w:t>
      </w:r>
    </w:p>
    <w:p w14:paraId="3FEEA2DD"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Analyzing the data and creating subgroups of information</w:t>
      </w:r>
    </w:p>
    <w:p w14:paraId="40EAD1E6" w14:textId="77777777" w:rsidR="00062C4C" w:rsidRDefault="00062C4C" w:rsidP="00062C4C">
      <w:pPr>
        <w:pStyle w:val="KeyWords"/>
        <w:rPr>
          <w14:ligatures w14:val="standard"/>
        </w:rPr>
      </w:pPr>
      <w:r>
        <w:rPr>
          <w14:ligatures w14:val="standard"/>
        </w:rPr>
        <w:t xml:space="preserve">            and creating subgroups of openings based on rating.</w:t>
      </w:r>
    </w:p>
    <w:p w14:paraId="0B8347B0"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Creating a concrete way to recommend an opening to a</w:t>
      </w:r>
    </w:p>
    <w:p w14:paraId="4661EA54" w14:textId="77777777" w:rsidR="00062C4C" w:rsidRDefault="00062C4C" w:rsidP="00062C4C">
      <w:pPr>
        <w:pStyle w:val="KeyWords"/>
        <w:rPr>
          <w14:ligatures w14:val="standard"/>
        </w:rPr>
      </w:pPr>
      <w:r>
        <w:rPr>
          <w14:ligatures w14:val="standard"/>
        </w:rPr>
        <w:t xml:space="preserve">             player based on the above factors.</w:t>
      </w:r>
    </w:p>
    <w:p w14:paraId="3567659E"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Setting games with real players and/or computer AIs using</w:t>
      </w:r>
    </w:p>
    <w:p w14:paraId="30F48C61" w14:textId="739439A0" w:rsidR="00D233F0" w:rsidRDefault="00062C4C" w:rsidP="00062C4C">
      <w:pPr>
        <w:pStyle w:val="KeyWords"/>
        <w:rPr>
          <w14:ligatures w14:val="standard"/>
        </w:rPr>
      </w:pPr>
      <w:r>
        <w:rPr>
          <w14:ligatures w14:val="standard"/>
        </w:rPr>
        <w:t xml:space="preserve">             the determined opening.</w:t>
      </w:r>
    </w:p>
    <w:p w14:paraId="7129D964" w14:textId="5D09D365" w:rsidR="007464E3" w:rsidRPr="00712EE2" w:rsidRDefault="00D233F0" w:rsidP="00712EE2">
      <w:pPr>
        <w:pStyle w:val="KeyWords"/>
        <w:rPr>
          <w14:ligatures w14:val="standard"/>
        </w:rPr>
      </w:pPr>
      <w:r>
        <w:rPr>
          <w14:ligatures w14:val="standard"/>
        </w:rPr>
        <w:t>I believe that some milestones will be added later, but that will only be known when they come to pass. The milestones will most likely have subtasks that I cannot think of currently.</w:t>
      </w:r>
      <w:r w:rsidR="00C14A4F" w:rsidRPr="00C14A4F">
        <w:rPr>
          <w:vanish/>
          <w:sz w:val="14"/>
          <w:szCs w:val="14"/>
          <w14:ligatures w14:val="standard"/>
        </w:rPr>
        <w:t>Conference Name:ACM Woodstock conference</w:t>
      </w:r>
    </w:p>
    <w:p w14:paraId="1382AD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735B1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1DDC2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38761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BC2D7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CC0BD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93F39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98107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60C946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BA612E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ACA9A" w14:textId="77777777" w:rsidR="005C5F7A" w:rsidRDefault="005C5F7A">
      <w:r>
        <w:separator/>
      </w:r>
    </w:p>
  </w:endnote>
  <w:endnote w:type="continuationSeparator" w:id="0">
    <w:p w14:paraId="672812CE" w14:textId="77777777" w:rsidR="005C5F7A" w:rsidRDefault="005C5F7A">
      <w:r>
        <w:continuationSeparator/>
      </w:r>
    </w:p>
  </w:endnote>
  <w:endnote w:type="continuationNotice" w:id="1">
    <w:p w14:paraId="7E6B3B37" w14:textId="77777777" w:rsidR="005C5F7A" w:rsidRDefault="005C5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E39E3" w14:textId="77777777" w:rsidR="00586A35" w:rsidRPr="00586A35" w:rsidRDefault="00586A35" w:rsidP="00586A35">
    <w:pPr>
      <w:pStyle w:val="Footer"/>
      <w:rPr>
        <w:rStyle w:val="PageNumber"/>
        <w:rFonts w:ascii="Linux Biolinum" w:hAnsi="Linux Biolinum" w:cs="Linux Biolinum"/>
      </w:rPr>
    </w:pPr>
  </w:p>
  <w:p w14:paraId="0E7F74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F4E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FC3B9" w14:textId="77777777" w:rsidR="005C5F7A" w:rsidRDefault="005C5F7A">
      <w:r>
        <w:separator/>
      </w:r>
    </w:p>
  </w:footnote>
  <w:footnote w:type="continuationSeparator" w:id="0">
    <w:p w14:paraId="1FAE01DC" w14:textId="77777777" w:rsidR="005C5F7A" w:rsidRDefault="005C5F7A">
      <w:r>
        <w:continuationSeparator/>
      </w:r>
    </w:p>
  </w:footnote>
  <w:footnote w:type="continuationNotice" w:id="1">
    <w:p w14:paraId="5B4536A0" w14:textId="77777777" w:rsidR="005C5F7A" w:rsidRDefault="005C5F7A"/>
  </w:footnote>
  <w:footnote w:id="2">
    <w:p w14:paraId="7E15F5FA" w14:textId="164101AA" w:rsidR="00974EA1" w:rsidRDefault="00974EA1" w:rsidP="00974EA1">
      <w:pPr>
        <w:pStyle w:val="FootnoteText"/>
        <w:jc w:val="left"/>
      </w:pPr>
      <w:r>
        <w:rPr>
          <w:rStyle w:val="FootnoteReference"/>
        </w:rPr>
        <w:footnoteRef/>
      </w:r>
      <w:r>
        <w:t xml:space="preserve"> </w:t>
      </w:r>
      <w:r w:rsidRPr="00162860">
        <w:t>https://en.wikipedia.org/wiki/Shannon_number</w:t>
      </w:r>
    </w:p>
  </w:footnote>
  <w:footnote w:id="3">
    <w:p w14:paraId="2F6A4354" w14:textId="2A90023E" w:rsidR="00974EA1" w:rsidRDefault="00974EA1" w:rsidP="00974EA1">
      <w:pPr>
        <w:pStyle w:val="FootnoteText"/>
        <w:jc w:val="left"/>
      </w:pPr>
      <w:r>
        <w:rPr>
          <w:rStyle w:val="FootnoteReference"/>
        </w:rPr>
        <w:footnoteRef/>
      </w:r>
      <w:r>
        <w:t xml:space="preserve"> </w:t>
      </w:r>
      <w:r w:rsidRPr="00974EA1">
        <w:t>https://www.universetoday.com/36302/atoms-in-the-universe/#:~:text=At%20this%20level%2C%20it%20is,hundred%20thousand%20quadrillion%20vigintillion%20atoms.</w:t>
      </w:r>
    </w:p>
  </w:footnote>
  <w:footnote w:id="4">
    <w:p w14:paraId="4E23F33E" w14:textId="41F979BF" w:rsidR="000B79F0" w:rsidRDefault="000B79F0">
      <w:pPr>
        <w:pStyle w:val="FootnoteText"/>
      </w:pPr>
      <w:r>
        <w:rPr>
          <w:rStyle w:val="FootnoteReference"/>
        </w:rPr>
        <w:footnoteRef/>
      </w:r>
      <w:r w:rsidRPr="000B79F0">
        <w:t>https://en.wikipedia.org/wiki/Chess_opening#:~:text=The%20Oxford%20Companion%20to%20Chess,the%20middlegame%20and%20the%20endgame.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778"/>
      <w:gridCol w:w="4518"/>
    </w:tblGrid>
    <w:tr w:rsidR="00586A35" w:rsidRPr="00586A35" w14:paraId="6CE9966B" w14:textId="77777777" w:rsidTr="00962A23">
      <w:tc>
        <w:tcPr>
          <w:tcW w:w="2806" w:type="pct"/>
          <w:vAlign w:val="center"/>
        </w:tcPr>
        <w:p w14:paraId="71936B0A" w14:textId="2D53C2E6" w:rsidR="00586A35" w:rsidRPr="00586A35" w:rsidRDefault="00962A2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University of Colorado Boulder’20</w:t>
          </w:r>
          <w:r w:rsidR="00586A35" w:rsidRPr="00586A35">
            <w:rPr>
              <w:rFonts w:ascii="Linux Biolinum" w:hAnsi="Linux Biolinum" w:cs="Linux Biolinum"/>
            </w:rPr>
            <w:t xml:space="preserve">, </w:t>
          </w:r>
          <w:proofErr w:type="gramStart"/>
          <w:r>
            <w:rPr>
              <w:rFonts w:ascii="Linux Biolinum" w:hAnsi="Linux Biolinum" w:cs="Linux Biolinum"/>
            </w:rPr>
            <w:t>October,</w:t>
          </w:r>
          <w:proofErr w:type="gramEnd"/>
          <w:r w:rsidR="00586A35" w:rsidRPr="00586A35">
            <w:rPr>
              <w:rFonts w:ascii="Linux Biolinum" w:hAnsi="Linux Biolinum" w:cs="Linux Biolinum"/>
            </w:rPr>
            <w:t xml:space="preserve"> 20</w:t>
          </w:r>
          <w:r>
            <w:rPr>
              <w:rFonts w:ascii="Linux Biolinum" w:hAnsi="Linux Biolinum" w:cs="Linux Biolinum"/>
            </w:rPr>
            <w:t>20</w:t>
          </w:r>
          <w:r w:rsidR="00586A35" w:rsidRPr="00586A35">
            <w:rPr>
              <w:rFonts w:ascii="Linux Biolinum" w:hAnsi="Linux Biolinum" w:cs="Linux Biolinum"/>
            </w:rPr>
            <w:t>,</w:t>
          </w:r>
          <w:r>
            <w:rPr>
              <w:rFonts w:ascii="Linux Biolinum" w:hAnsi="Linux Biolinum" w:cs="Linux Biolinum"/>
            </w:rPr>
            <w:t xml:space="preserve"> 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c>
        <w:tcPr>
          <w:tcW w:w="2194" w:type="pct"/>
          <w:vAlign w:val="center"/>
        </w:tcPr>
        <w:p w14:paraId="3F7E5758" w14:textId="0E80687C" w:rsidR="00586A35" w:rsidRPr="00586A35" w:rsidRDefault="00962A2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Sahib Bajwa</w:t>
          </w:r>
        </w:p>
      </w:tc>
    </w:tr>
  </w:tbl>
  <w:p w14:paraId="583C83B3" w14:textId="380D5119"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449FF03" w14:textId="77777777" w:rsidTr="00586A35">
      <w:tc>
        <w:tcPr>
          <w:tcW w:w="2500" w:type="pct"/>
          <w:vAlign w:val="center"/>
        </w:tcPr>
        <w:p w14:paraId="10E5C47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9AE71A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75C8E18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C4C"/>
    <w:rsid w:val="00062D29"/>
    <w:rsid w:val="000713CD"/>
    <w:rsid w:val="00072E69"/>
    <w:rsid w:val="0007392C"/>
    <w:rsid w:val="000739F9"/>
    <w:rsid w:val="00077680"/>
    <w:rsid w:val="00080E27"/>
    <w:rsid w:val="000819C0"/>
    <w:rsid w:val="0008431E"/>
    <w:rsid w:val="000B79F0"/>
    <w:rsid w:val="000C050B"/>
    <w:rsid w:val="000C26F6"/>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781E"/>
    <w:rsid w:val="00152510"/>
    <w:rsid w:val="001566AE"/>
    <w:rsid w:val="00162860"/>
    <w:rsid w:val="001751F7"/>
    <w:rsid w:val="00193445"/>
    <w:rsid w:val="001961CD"/>
    <w:rsid w:val="001A06AF"/>
    <w:rsid w:val="001A1C9E"/>
    <w:rsid w:val="001A43B1"/>
    <w:rsid w:val="001A71BB"/>
    <w:rsid w:val="001B29D6"/>
    <w:rsid w:val="001D0915"/>
    <w:rsid w:val="001D5887"/>
    <w:rsid w:val="001D6F39"/>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1565"/>
    <w:rsid w:val="004128EE"/>
    <w:rsid w:val="00427C7D"/>
    <w:rsid w:val="00431CB0"/>
    <w:rsid w:val="0046042C"/>
    <w:rsid w:val="004642F9"/>
    <w:rsid w:val="0048106F"/>
    <w:rsid w:val="0048126B"/>
    <w:rsid w:val="004825CE"/>
    <w:rsid w:val="004836A6"/>
    <w:rsid w:val="00492EF4"/>
    <w:rsid w:val="004947C9"/>
    <w:rsid w:val="00495781"/>
    <w:rsid w:val="00497365"/>
    <w:rsid w:val="004A7556"/>
    <w:rsid w:val="004B0BF6"/>
    <w:rsid w:val="004B14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1AE1"/>
    <w:rsid w:val="005C3D72"/>
    <w:rsid w:val="005C5E36"/>
    <w:rsid w:val="005C5F7A"/>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36DE"/>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2EE2"/>
    <w:rsid w:val="00717FB2"/>
    <w:rsid w:val="007249CB"/>
    <w:rsid w:val="00727914"/>
    <w:rsid w:val="00727EBD"/>
    <w:rsid w:val="00732243"/>
    <w:rsid w:val="00732D22"/>
    <w:rsid w:val="00743328"/>
    <w:rsid w:val="007451FF"/>
    <w:rsid w:val="00745373"/>
    <w:rsid w:val="007464E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6BFF"/>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29F6"/>
    <w:rsid w:val="0092209C"/>
    <w:rsid w:val="00922D48"/>
    <w:rsid w:val="009268B7"/>
    <w:rsid w:val="00926E45"/>
    <w:rsid w:val="00931F2B"/>
    <w:rsid w:val="00932662"/>
    <w:rsid w:val="00934FE1"/>
    <w:rsid w:val="00936367"/>
    <w:rsid w:val="00936F8D"/>
    <w:rsid w:val="0095071A"/>
    <w:rsid w:val="00955704"/>
    <w:rsid w:val="009604E3"/>
    <w:rsid w:val="00962503"/>
    <w:rsid w:val="00962A23"/>
    <w:rsid w:val="00966299"/>
    <w:rsid w:val="009668DE"/>
    <w:rsid w:val="00974EA1"/>
    <w:rsid w:val="00976413"/>
    <w:rsid w:val="00982C4C"/>
    <w:rsid w:val="00986039"/>
    <w:rsid w:val="009923C7"/>
    <w:rsid w:val="009978A7"/>
    <w:rsid w:val="009B00DC"/>
    <w:rsid w:val="009B7559"/>
    <w:rsid w:val="009D3C3B"/>
    <w:rsid w:val="009D46EA"/>
    <w:rsid w:val="009D6858"/>
    <w:rsid w:val="009E56C5"/>
    <w:rsid w:val="009F2833"/>
    <w:rsid w:val="009F5836"/>
    <w:rsid w:val="00A012F5"/>
    <w:rsid w:val="00A12291"/>
    <w:rsid w:val="00A15152"/>
    <w:rsid w:val="00A155F9"/>
    <w:rsid w:val="00A164B7"/>
    <w:rsid w:val="00A21DEF"/>
    <w:rsid w:val="00A319FD"/>
    <w:rsid w:val="00A462C6"/>
    <w:rsid w:val="00A54C4D"/>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0DFA"/>
    <w:rsid w:val="00B1266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62A"/>
    <w:rsid w:val="00BF3D6B"/>
    <w:rsid w:val="00C03DCA"/>
    <w:rsid w:val="00C06212"/>
    <w:rsid w:val="00C078CF"/>
    <w:rsid w:val="00C1142C"/>
    <w:rsid w:val="00C14A4F"/>
    <w:rsid w:val="00C32613"/>
    <w:rsid w:val="00C41AE1"/>
    <w:rsid w:val="00C4538D"/>
    <w:rsid w:val="00C461FF"/>
    <w:rsid w:val="00C50274"/>
    <w:rsid w:val="00C5423E"/>
    <w:rsid w:val="00C57922"/>
    <w:rsid w:val="00C67ED3"/>
    <w:rsid w:val="00C70FEC"/>
    <w:rsid w:val="00C72FAB"/>
    <w:rsid w:val="00C822AF"/>
    <w:rsid w:val="00C90428"/>
    <w:rsid w:val="00C9472A"/>
    <w:rsid w:val="00C95C6E"/>
    <w:rsid w:val="00C96C07"/>
    <w:rsid w:val="00CA17C5"/>
    <w:rsid w:val="00CB6709"/>
    <w:rsid w:val="00CC2FE0"/>
    <w:rsid w:val="00CD4663"/>
    <w:rsid w:val="00CE752A"/>
    <w:rsid w:val="00CF2B1E"/>
    <w:rsid w:val="00CF39D4"/>
    <w:rsid w:val="00D01F8E"/>
    <w:rsid w:val="00D033F8"/>
    <w:rsid w:val="00D04103"/>
    <w:rsid w:val="00D233F0"/>
    <w:rsid w:val="00D24AA4"/>
    <w:rsid w:val="00D31EBA"/>
    <w:rsid w:val="00D341FA"/>
    <w:rsid w:val="00D34435"/>
    <w:rsid w:val="00D46098"/>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FA470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46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6979283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364165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crl.chessdom.com/ccrl/404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240</TotalTime>
  <Pages>2</Pages>
  <Words>1192</Words>
  <Characters>6797</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Sahib Bajwa</cp:lastModifiedBy>
  <cp:revision>32</cp:revision>
  <cp:lastPrinted>2018-05-22T11:24:00Z</cp:lastPrinted>
  <dcterms:created xsi:type="dcterms:W3CDTF">2019-10-29T19:38:00Z</dcterms:created>
  <dcterms:modified xsi:type="dcterms:W3CDTF">2020-11-12T09:00:00Z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